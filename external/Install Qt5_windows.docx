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97" w:rsidRDefault="005D7A97">
      <w:r>
        <w:t>Install Qt5.8 on windows (20170402)</w:t>
      </w:r>
    </w:p>
    <w:p w:rsidR="005D7A97" w:rsidRDefault="005D7A97">
      <w:r>
        <w:t xml:space="preserve">To be able to compile 64-bit versions of </w:t>
      </w:r>
      <w:proofErr w:type="spellStart"/>
      <w:r>
        <w:t>Qt</w:t>
      </w:r>
      <w:proofErr w:type="spellEnd"/>
      <w:r>
        <w:t xml:space="preserve"> applications you’ll need Microsoft’s compiler Visual C++. If it is not installed, the fallback is </w:t>
      </w:r>
      <w:proofErr w:type="spellStart"/>
      <w:r>
        <w:t>MinGW</w:t>
      </w:r>
      <w:proofErr w:type="spellEnd"/>
      <w:r>
        <w:t xml:space="preserve"> 32bit.</w:t>
      </w:r>
    </w:p>
    <w:p w:rsidR="005D7A97" w:rsidRDefault="005D7A97">
      <w:r>
        <w:t xml:space="preserve">Get Visual C++ Community 2015 from </w:t>
      </w:r>
      <w:hyperlink r:id="rId5" w:history="1">
        <w:r w:rsidRPr="003A71A6">
          <w:rPr>
            <w:rStyle w:val="Hyperlink"/>
          </w:rPr>
          <w:t>http://www.visualstudio.com</w:t>
        </w:r>
      </w:hyperlink>
      <w:r>
        <w:t xml:space="preserve">. This requires that you register at Microsoft. As this is not the latest version of VC there is a lot of searching on the web page involved until you get what you need… current version is with update pack 3. I hope this link will help once you registered:  </w:t>
      </w:r>
      <w:hyperlink r:id="rId6" w:history="1">
        <w:r w:rsidRPr="003A71A6">
          <w:rPr>
            <w:rStyle w:val="Hyperlink"/>
          </w:rPr>
          <w:t>https://my.visualstudio.com/downloads</w:t>
        </w:r>
      </w:hyperlink>
      <w:r>
        <w:t xml:space="preserve">. </w:t>
      </w:r>
    </w:p>
    <w:p w:rsidR="005D7A97" w:rsidRDefault="005D7A97">
      <w:r>
        <w:t xml:space="preserve">Get Qt5.8 from </w:t>
      </w:r>
      <w:hyperlink r:id="rId7" w:history="1">
        <w:r w:rsidRPr="003A71A6">
          <w:rPr>
            <w:rStyle w:val="Hyperlink"/>
          </w:rPr>
          <w:t>www.qt.com</w:t>
        </w:r>
      </w:hyperlink>
      <w:r>
        <w:t>, the GPL version</w:t>
      </w:r>
    </w:p>
    <w:p w:rsidR="00E32043" w:rsidRDefault="00E32043">
      <w:r>
        <w:t>Use the build tools instead of dev studio</w:t>
      </w:r>
      <w:bookmarkStart w:id="0" w:name="_GoBack"/>
      <w:bookmarkEnd w:id="0"/>
    </w:p>
    <w:p w:rsidR="005D7A97" w:rsidRDefault="00E32043">
      <w:hyperlink r:id="rId8" w:history="1">
        <w:r w:rsidR="004A4594" w:rsidRPr="00E15DAE">
          <w:rPr>
            <w:rStyle w:val="Hyperlink"/>
          </w:rPr>
          <w:t>h</w:t>
        </w:r>
        <w:r w:rsidR="004A4594" w:rsidRPr="00E15DAE">
          <w:rPr>
            <w:rStyle w:val="Hyperlink"/>
          </w:rPr>
          <w:t>ttp://landinghub.visualstudio.com/visual-cpp-build-tools</w:t>
        </w:r>
      </w:hyperlink>
    </w:p>
    <w:p w:rsidR="004A4594" w:rsidRDefault="004A4594"/>
    <w:p w:rsidR="005D7A97" w:rsidRDefault="005D7A97"/>
    <w:p w:rsidR="005D7A97" w:rsidRDefault="005D7A97"/>
    <w:sectPr w:rsidR="005D7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97"/>
    <w:rsid w:val="004A4594"/>
    <w:rsid w:val="005D7A97"/>
    <w:rsid w:val="00E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0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0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inghub.visualstudio.com/visual-cpp-build-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y.visualstudio.com/downloads" TargetMode="External"/><Relationship Id="rId5" Type="http://schemas.openxmlformats.org/officeDocument/2006/relationships/hyperlink" Target="http://www.visual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3D015440.dotm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Kaestner Anders</dc:creator>
  <cp:lastModifiedBy>Kaestner Anders</cp:lastModifiedBy>
  <cp:revision>3</cp:revision>
  <dcterms:created xsi:type="dcterms:W3CDTF">2017-04-02T06:24:00Z</dcterms:created>
  <dcterms:modified xsi:type="dcterms:W3CDTF">2017-04-05T05:50:00Z</dcterms:modified>
</cp:coreProperties>
</file>